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C7AC3" w14:textId="127931EB" w:rsidR="00A04349" w:rsidRPr="00FF6984" w:rsidRDefault="00C00C35" w:rsidP="00F07AB9">
      <w:pPr>
        <w:rPr>
          <w:sz w:val="22"/>
        </w:rPr>
      </w:pPr>
      <w:r>
        <w:rPr>
          <w:sz w:val="22"/>
        </w:rPr>
        <w:t>March</w:t>
      </w:r>
      <w:r w:rsidR="00717BC0" w:rsidRPr="00FF6984">
        <w:rPr>
          <w:sz w:val="22"/>
        </w:rPr>
        <w:t xml:space="preserve"> </w:t>
      </w:r>
      <w:r w:rsidR="003C43E9">
        <w:rPr>
          <w:sz w:val="22"/>
        </w:rPr>
        <w:t>20</w:t>
      </w:r>
      <w:r w:rsidR="004666E5">
        <w:rPr>
          <w:sz w:val="22"/>
        </w:rPr>
        <w:t>, 2015</w:t>
      </w:r>
    </w:p>
    <w:p w14:paraId="7FAEF908" w14:textId="77777777" w:rsidR="00D62979" w:rsidRDefault="00D62979" w:rsidP="004C5078">
      <w:pPr>
        <w:ind w:left="0"/>
        <w:rPr>
          <w:sz w:val="22"/>
        </w:rPr>
      </w:pPr>
    </w:p>
    <w:p w14:paraId="7ED44D02" w14:textId="3052C6CD" w:rsidR="00C00C35" w:rsidRDefault="00C00C35" w:rsidP="003128E7">
      <w:pPr>
        <w:rPr>
          <w:sz w:val="22"/>
        </w:rPr>
      </w:pPr>
      <w:r>
        <w:rPr>
          <w:sz w:val="22"/>
        </w:rPr>
        <w:t xml:space="preserve">Dear </w:t>
      </w:r>
      <w:r w:rsidR="003C43E9">
        <w:rPr>
          <w:sz w:val="22"/>
        </w:rPr>
        <w:t xml:space="preserve">ACM Creativity and Cognition Graduate Student Symposium </w:t>
      </w:r>
      <w:r>
        <w:rPr>
          <w:sz w:val="22"/>
        </w:rPr>
        <w:t>Evaluation Committee</w:t>
      </w:r>
      <w:r w:rsidR="00D62979" w:rsidRPr="00D62979">
        <w:rPr>
          <w:sz w:val="22"/>
        </w:rPr>
        <w:t>,</w:t>
      </w:r>
    </w:p>
    <w:p w14:paraId="090BA5AF" w14:textId="77777777" w:rsidR="003128E7" w:rsidRDefault="003128E7" w:rsidP="003128E7">
      <w:pPr>
        <w:rPr>
          <w:sz w:val="22"/>
        </w:rPr>
      </w:pPr>
    </w:p>
    <w:p w14:paraId="557ABCE2" w14:textId="77777777" w:rsidR="003B52A1" w:rsidRDefault="003B52A1" w:rsidP="003B52A1">
      <w:pPr>
        <w:rPr>
          <w:sz w:val="22"/>
        </w:rPr>
      </w:pPr>
      <w:r w:rsidRPr="005A4C87">
        <w:rPr>
          <w:sz w:val="22"/>
        </w:rPr>
        <w:t xml:space="preserve">I am writing to express my </w:t>
      </w:r>
      <w:r>
        <w:rPr>
          <w:sz w:val="22"/>
        </w:rPr>
        <w:t>enthusiastic</w:t>
      </w:r>
      <w:r w:rsidRPr="005A4C87">
        <w:rPr>
          <w:sz w:val="22"/>
        </w:rPr>
        <w:t xml:space="preserve"> support of </w:t>
      </w:r>
      <w:r>
        <w:rPr>
          <w:sz w:val="22"/>
        </w:rPr>
        <w:t>Lydia Chilton attending the Graduate Student Symposium at the 2015 Creativity and Cognition Conference.</w:t>
      </w:r>
      <w:r w:rsidRPr="003C43E9">
        <w:rPr>
          <w:sz w:val="22"/>
        </w:rPr>
        <w:t xml:space="preserve"> </w:t>
      </w:r>
      <w:r w:rsidRPr="005A4C87">
        <w:rPr>
          <w:sz w:val="22"/>
        </w:rPr>
        <w:t>Lydia is my most senior graduate student</w:t>
      </w:r>
      <w:r>
        <w:rPr>
          <w:sz w:val="22"/>
        </w:rPr>
        <w:t xml:space="preserve"> and she has a record full of groundbreaking accomplishment and top research publications</w:t>
      </w:r>
      <w:r w:rsidRPr="005A4C87">
        <w:rPr>
          <w:sz w:val="22"/>
        </w:rPr>
        <w:t xml:space="preserve">. She and her collaborators at MIT introduced crowdsourcing </w:t>
      </w:r>
      <w:r>
        <w:rPr>
          <w:sz w:val="22"/>
        </w:rPr>
        <w:t xml:space="preserve">using </w:t>
      </w:r>
      <w:proofErr w:type="spellStart"/>
      <w:r>
        <w:rPr>
          <w:sz w:val="22"/>
        </w:rPr>
        <w:t>microtasks</w:t>
      </w:r>
      <w:proofErr w:type="spellEnd"/>
      <w:r>
        <w:rPr>
          <w:sz w:val="22"/>
        </w:rPr>
        <w:t xml:space="preserve"> </w:t>
      </w:r>
      <w:r w:rsidRPr="005A4C87">
        <w:rPr>
          <w:sz w:val="22"/>
        </w:rPr>
        <w:t>as a tool in HCI eight years ago, and it has exploded in popularity ever since. Every project she has done has pushed the limits of how to break complex problems</w:t>
      </w:r>
      <w:r>
        <w:rPr>
          <w:sz w:val="22"/>
        </w:rPr>
        <w:t xml:space="preserve"> </w:t>
      </w:r>
      <w:r w:rsidRPr="005A4C87">
        <w:rPr>
          <w:sz w:val="22"/>
        </w:rPr>
        <w:t xml:space="preserve">into modular pieces that the crowd can work on independently. </w:t>
      </w:r>
      <w:r>
        <w:rPr>
          <w:sz w:val="22"/>
        </w:rPr>
        <w:t xml:space="preserve">Lydia is graduating in September and plans to go on the academic job market in the fall. I expect Lydia to secure a faculty position at a top 10 CS </w:t>
      </w:r>
      <w:proofErr w:type="gramStart"/>
      <w:r>
        <w:rPr>
          <w:sz w:val="22"/>
        </w:rPr>
        <w:t>department</w:t>
      </w:r>
      <w:proofErr w:type="gramEnd"/>
      <w:r>
        <w:rPr>
          <w:sz w:val="22"/>
        </w:rPr>
        <w:t>.</w:t>
      </w:r>
    </w:p>
    <w:p w14:paraId="60AD049D" w14:textId="77777777" w:rsidR="003B52A1" w:rsidRDefault="003B52A1" w:rsidP="003B52A1">
      <w:pPr>
        <w:ind w:left="0"/>
        <w:rPr>
          <w:sz w:val="22"/>
        </w:rPr>
      </w:pPr>
    </w:p>
    <w:p w14:paraId="6896E50E" w14:textId="77777777" w:rsidR="003B52A1" w:rsidRDefault="003B52A1" w:rsidP="003B52A1">
      <w:pPr>
        <w:rPr>
          <w:sz w:val="22"/>
        </w:rPr>
      </w:pPr>
      <w:r w:rsidRPr="005A4C87">
        <w:rPr>
          <w:sz w:val="22"/>
        </w:rPr>
        <w:t>Many other crowdsourcing projects focus on tasks that are trivial to decompose</w:t>
      </w:r>
      <w:r>
        <w:rPr>
          <w:sz w:val="22"/>
        </w:rPr>
        <w:t>,</w:t>
      </w:r>
      <w:r w:rsidRPr="005A4C87">
        <w:rPr>
          <w:sz w:val="22"/>
        </w:rPr>
        <w:t xml:space="preserve"> such as labeling 1000 im</w:t>
      </w:r>
      <w:r>
        <w:rPr>
          <w:sz w:val="22"/>
        </w:rPr>
        <w:t xml:space="preserve">ages by 1000 different people. </w:t>
      </w:r>
      <w:r w:rsidRPr="005A4C87">
        <w:rPr>
          <w:sz w:val="22"/>
        </w:rPr>
        <w:t xml:space="preserve">In contrast, Lydia </w:t>
      </w:r>
      <w:proofErr w:type="spellStart"/>
      <w:r w:rsidRPr="005A4C87">
        <w:rPr>
          <w:sz w:val="22"/>
        </w:rPr>
        <w:t>crowdsources</w:t>
      </w:r>
      <w:proofErr w:type="spellEnd"/>
      <w:r w:rsidRPr="005A4C87">
        <w:rPr>
          <w:sz w:val="22"/>
        </w:rPr>
        <w:t xml:space="preserve"> problems that need a global understanding of all </w:t>
      </w:r>
      <w:r>
        <w:rPr>
          <w:sz w:val="22"/>
        </w:rPr>
        <w:t xml:space="preserve">of </w:t>
      </w:r>
      <w:r w:rsidRPr="005A4C87">
        <w:rPr>
          <w:sz w:val="22"/>
        </w:rPr>
        <w:t xml:space="preserve">the data, such as creating </w:t>
      </w:r>
      <w:r>
        <w:rPr>
          <w:sz w:val="22"/>
        </w:rPr>
        <w:t xml:space="preserve">a </w:t>
      </w:r>
      <w:r w:rsidRPr="005A4C87">
        <w:rPr>
          <w:sz w:val="22"/>
        </w:rPr>
        <w:t>taxonomy</w:t>
      </w:r>
      <w:r>
        <w:rPr>
          <w:sz w:val="22"/>
        </w:rPr>
        <w:t xml:space="preserve"> organizing travel photos, or pieces of writing advice into</w:t>
      </w:r>
      <w:r w:rsidRPr="005A4C87">
        <w:rPr>
          <w:sz w:val="22"/>
        </w:rPr>
        <w:t xml:space="preserve"> themes with appropriate human readable labels for easy navigation. Additionally, she is not content to work on toy problems. She has deployed her tools to two top tier conferences to </w:t>
      </w:r>
      <w:r>
        <w:rPr>
          <w:sz w:val="22"/>
        </w:rPr>
        <w:t xml:space="preserve">help </w:t>
      </w:r>
      <w:r w:rsidRPr="005A4C87">
        <w:rPr>
          <w:sz w:val="22"/>
        </w:rPr>
        <w:t xml:space="preserve">organize their accepted papers </w:t>
      </w:r>
      <w:r>
        <w:rPr>
          <w:sz w:val="22"/>
        </w:rPr>
        <w:t xml:space="preserve">(in the 100s) </w:t>
      </w:r>
      <w:r w:rsidRPr="005A4C87">
        <w:rPr>
          <w:sz w:val="22"/>
        </w:rPr>
        <w:t xml:space="preserve">into sessions that shaped the conference program. </w:t>
      </w:r>
      <w:r>
        <w:rPr>
          <w:sz w:val="22"/>
        </w:rPr>
        <w:t>Many of the hard problems she chooses to work on have solutions that are often subjective in nature and thus hard for computers, or even humans, to solve. Her current and final dissertation project is to decompose the process of generating humor by treating it as a search problem over the space of simple creative tasks that computers cannot do but humans find easy, such as generating an exaggeration or giving a reason why elitism is bad.</w:t>
      </w:r>
    </w:p>
    <w:p w14:paraId="7FDE4B1C" w14:textId="77777777" w:rsidR="003B52A1" w:rsidRPr="005A4C87" w:rsidRDefault="003B52A1" w:rsidP="003B52A1">
      <w:pPr>
        <w:ind w:left="0"/>
        <w:rPr>
          <w:sz w:val="22"/>
        </w:rPr>
      </w:pPr>
      <w:r>
        <w:rPr>
          <w:sz w:val="22"/>
        </w:rPr>
        <w:tab/>
      </w:r>
    </w:p>
    <w:p w14:paraId="0DF46923" w14:textId="77777777" w:rsidR="003B52A1" w:rsidRPr="005A4C87" w:rsidRDefault="003B52A1" w:rsidP="003B52A1">
      <w:pPr>
        <w:rPr>
          <w:sz w:val="22"/>
        </w:rPr>
      </w:pPr>
      <w:r w:rsidRPr="005A4C87">
        <w:rPr>
          <w:sz w:val="22"/>
        </w:rPr>
        <w:t>Decomposing and crowdsourcing a creative task</w:t>
      </w:r>
      <w:r>
        <w:rPr>
          <w:sz w:val="22"/>
        </w:rPr>
        <w:t>,</w:t>
      </w:r>
      <w:r w:rsidRPr="005A4C87">
        <w:rPr>
          <w:sz w:val="22"/>
        </w:rPr>
        <w:t xml:space="preserve"> such as </w:t>
      </w:r>
      <w:r>
        <w:rPr>
          <w:sz w:val="22"/>
        </w:rPr>
        <w:t xml:space="preserve">generating </w:t>
      </w:r>
      <w:r w:rsidRPr="005A4C87">
        <w:rPr>
          <w:sz w:val="22"/>
        </w:rPr>
        <w:t>humor</w:t>
      </w:r>
      <w:r>
        <w:rPr>
          <w:sz w:val="22"/>
        </w:rPr>
        <w:t>,</w:t>
      </w:r>
      <w:r w:rsidRPr="005A4C87">
        <w:rPr>
          <w:sz w:val="22"/>
        </w:rPr>
        <w:t xml:space="preserve"> is clearly a challenging problem. </w:t>
      </w:r>
      <w:r>
        <w:rPr>
          <w:sz w:val="22"/>
        </w:rPr>
        <w:t>This research weaves together insights from the literature on creativity and brainstorming, the literature on problem solving such as design thinking and particularly design patterns, and the tradition in artificial intelligence to pose problems as search problems. I think her work and her ability to articulate her methodology will spark much interest in the Graduate Student Symposium. Likewise, she will benefit greatly from being a part of the growing community in computer science surrounding the study of creativity and cognition.</w:t>
      </w:r>
    </w:p>
    <w:p w14:paraId="214AF012" w14:textId="77777777" w:rsidR="00C00C35" w:rsidRPr="00FF6984" w:rsidRDefault="00C00C35" w:rsidP="00C00C35">
      <w:pPr>
        <w:rPr>
          <w:sz w:val="22"/>
        </w:rPr>
      </w:pPr>
      <w:bookmarkStart w:id="0" w:name="_GoBack"/>
      <w:bookmarkEnd w:id="0"/>
    </w:p>
    <w:p w14:paraId="67BEC64E" w14:textId="77777777" w:rsidR="00587E6C" w:rsidRPr="00FF6984" w:rsidRDefault="00587E6C" w:rsidP="00671FCF">
      <w:pPr>
        <w:spacing w:line="240" w:lineRule="auto"/>
        <w:rPr>
          <w:sz w:val="22"/>
        </w:rPr>
      </w:pPr>
      <w:r w:rsidRPr="00FF6984">
        <w:rPr>
          <w:sz w:val="22"/>
        </w:rPr>
        <w:t>Sincerely,</w:t>
      </w:r>
    </w:p>
    <w:p w14:paraId="398387C1" w14:textId="77F0DF38" w:rsidR="00065024" w:rsidRDefault="00AD4F68" w:rsidP="00671FCF">
      <w:pPr>
        <w:rPr>
          <w:sz w:val="22"/>
        </w:rPr>
      </w:pPr>
      <w:r w:rsidRPr="00FF6984">
        <w:rPr>
          <w:rFonts w:ascii="Times New Roman" w:hAnsi="Times New Roman"/>
          <w:noProof/>
          <w:sz w:val="22"/>
        </w:rPr>
        <w:drawing>
          <wp:inline distT="0" distB="0" distL="0" distR="0" wp14:anchorId="7F0003FD" wp14:editId="4D84A44C">
            <wp:extent cx="2283211" cy="506693"/>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908" r="-2"/>
                    <a:stretch/>
                  </pic:blipFill>
                  <pic:spPr bwMode="auto">
                    <a:xfrm>
                      <a:off x="0" y="0"/>
                      <a:ext cx="2288322" cy="507827"/>
                    </a:xfrm>
                    <a:prstGeom prst="rect">
                      <a:avLst/>
                    </a:prstGeom>
                    <a:noFill/>
                    <a:ln>
                      <a:noFill/>
                    </a:ln>
                    <a:extLst>
                      <a:ext uri="{53640926-AAD7-44d8-BBD7-CCE9431645EC}">
                        <a14:shadowObscured xmlns:a14="http://schemas.microsoft.com/office/drawing/2010/main"/>
                      </a:ext>
                    </a:extLst>
                  </pic:spPr>
                </pic:pic>
              </a:graphicData>
            </a:graphic>
          </wp:inline>
        </w:drawing>
      </w:r>
      <w:r w:rsidR="00671FCF">
        <w:rPr>
          <w:sz w:val="22"/>
        </w:rPr>
        <w:br/>
      </w:r>
      <w:r w:rsidR="00587E6C" w:rsidRPr="00FF6984">
        <w:rPr>
          <w:sz w:val="22"/>
        </w:rPr>
        <w:t xml:space="preserve">Professor </w:t>
      </w:r>
      <w:r w:rsidR="004C7C8B" w:rsidRPr="00FF6984">
        <w:rPr>
          <w:sz w:val="22"/>
        </w:rPr>
        <w:t>James</w:t>
      </w:r>
      <w:r w:rsidR="00587E6C" w:rsidRPr="00FF6984">
        <w:rPr>
          <w:sz w:val="22"/>
        </w:rPr>
        <w:t xml:space="preserve"> </w:t>
      </w:r>
      <w:r w:rsidR="004C7C8B" w:rsidRPr="00FF6984">
        <w:rPr>
          <w:sz w:val="22"/>
        </w:rPr>
        <w:t>A. Landay</w:t>
      </w:r>
    </w:p>
    <w:p w14:paraId="165E10D6" w14:textId="77777777" w:rsidR="00DF4B36" w:rsidRPr="00FF6984" w:rsidRDefault="00DF4B36" w:rsidP="00671FCF">
      <w:pPr>
        <w:rPr>
          <w:sz w:val="22"/>
        </w:rPr>
      </w:pPr>
    </w:p>
    <w:p w14:paraId="7B6CA6F4" w14:textId="77777777" w:rsidR="00065024" w:rsidRPr="00FF6984" w:rsidRDefault="00065024" w:rsidP="00065024">
      <w:pPr>
        <w:pBdr>
          <w:bottom w:val="single" w:sz="6" w:space="1" w:color="auto"/>
        </w:pBdr>
        <w:rPr>
          <w:sz w:val="22"/>
        </w:rPr>
      </w:pPr>
    </w:p>
    <w:p w14:paraId="57A9FEFE" w14:textId="6BE7FDFF" w:rsidR="00065024" w:rsidRPr="003B16D9" w:rsidRDefault="0045539F" w:rsidP="003B16D9">
      <w:pPr>
        <w:rPr>
          <w:sz w:val="22"/>
        </w:rPr>
      </w:pPr>
      <w:r w:rsidRPr="00FF6984">
        <w:rPr>
          <w:i/>
          <w:sz w:val="22"/>
        </w:rPr>
        <w:lastRenderedPageBreak/>
        <w:t>James Landay earned his PhD in Computer Science from Carnegie Mellon University</w:t>
      </w:r>
      <w:r w:rsidR="008D5D3D">
        <w:rPr>
          <w:i/>
          <w:sz w:val="22"/>
        </w:rPr>
        <w:t xml:space="preserve"> in 1996</w:t>
      </w:r>
      <w:r w:rsidRPr="00FF6984">
        <w:rPr>
          <w:i/>
          <w:sz w:val="22"/>
        </w:rPr>
        <w:t xml:space="preserve">. He is currently a Professor of Computer Science at Stanford University. Prior to </w:t>
      </w:r>
      <w:r>
        <w:rPr>
          <w:i/>
          <w:sz w:val="22"/>
        </w:rPr>
        <w:t>joining Stanford</w:t>
      </w:r>
      <w:r w:rsidRPr="00FF6984">
        <w:rPr>
          <w:i/>
          <w:sz w:val="22"/>
        </w:rPr>
        <w:t xml:space="preserve">, he was a Professor in Information Science at Cornell Tech in New York City for one year and a Professor of Computer Science and Engineering at the University of Washington for 10 years. From 2003-2006, he also served as the Director of Intel Labs Seattle, a leading research laboratory with twenty researchers investigating various aspects of ubiquitous computing. Before that, he was a tenured Associate Professor of Computer Science at the University of California at Berkeley. </w:t>
      </w:r>
      <w:r w:rsidR="00E56BF4" w:rsidRPr="00E56BF4">
        <w:rPr>
          <w:i/>
          <w:sz w:val="22"/>
        </w:rPr>
        <w:t>In these roles, he has had the opportunity to closely evaluate a large number of researchers in computer science, human-computer interaction (HCI), design, and ubiquitous computing (Ubicomp).</w:t>
      </w:r>
      <w:r w:rsidR="00E56BF4">
        <w:rPr>
          <w:i/>
          <w:sz w:val="22"/>
        </w:rPr>
        <w:t xml:space="preserve"> </w:t>
      </w:r>
      <w:r w:rsidRPr="00FF6984">
        <w:rPr>
          <w:i/>
          <w:sz w:val="22"/>
        </w:rPr>
        <w:t>Graduate students and postdocs he has worked with have gone on to faculty</w:t>
      </w:r>
      <w:r>
        <w:rPr>
          <w:i/>
          <w:sz w:val="22"/>
        </w:rPr>
        <w:t>/research</w:t>
      </w:r>
      <w:r w:rsidRPr="00FF6984">
        <w:rPr>
          <w:i/>
          <w:sz w:val="22"/>
        </w:rPr>
        <w:t xml:space="preserve"> positions at Stanford (2), CMU, UW, UCSD, Michigan, Maryland, Microsoft Research,</w:t>
      </w:r>
      <w:r w:rsidR="007C04C0">
        <w:rPr>
          <w:i/>
          <w:sz w:val="22"/>
        </w:rPr>
        <w:t xml:space="preserve"> and</w:t>
      </w:r>
      <w:r w:rsidRPr="00FF6984">
        <w:rPr>
          <w:i/>
          <w:sz w:val="22"/>
        </w:rPr>
        <w:t xml:space="preserve"> Google Research, </w:t>
      </w:r>
      <w:r w:rsidR="007C04C0">
        <w:rPr>
          <w:i/>
          <w:sz w:val="22"/>
        </w:rPr>
        <w:t>as well as</w:t>
      </w:r>
      <w:r w:rsidRPr="00FF6984">
        <w:rPr>
          <w:i/>
          <w:sz w:val="22"/>
        </w:rPr>
        <w:t xml:space="preserve"> </w:t>
      </w:r>
      <w:r w:rsidR="007959C1">
        <w:rPr>
          <w:i/>
          <w:sz w:val="22"/>
        </w:rPr>
        <w:t xml:space="preserve">to </w:t>
      </w:r>
      <w:r w:rsidRPr="00FF6984">
        <w:rPr>
          <w:i/>
          <w:sz w:val="22"/>
        </w:rPr>
        <w:t>other</w:t>
      </w:r>
      <w:r>
        <w:rPr>
          <w:i/>
          <w:sz w:val="22"/>
        </w:rPr>
        <w:t xml:space="preserve"> </w:t>
      </w:r>
      <w:r w:rsidRPr="00FF6984">
        <w:rPr>
          <w:i/>
          <w:sz w:val="22"/>
        </w:rPr>
        <w:t xml:space="preserve">positions in industry and academia. He has been recognized as a leader in the field </w:t>
      </w:r>
      <w:r w:rsidRPr="00BD68ED">
        <w:rPr>
          <w:i/>
          <w:sz w:val="22"/>
        </w:rPr>
        <w:t>by his election to the ACM SIGCHI Academy in 2011.</w:t>
      </w:r>
    </w:p>
    <w:sectPr w:rsidR="00065024" w:rsidRPr="003B16D9" w:rsidSect="00E732E9">
      <w:headerReference w:type="default" r:id="rId10"/>
      <w:footerReference w:type="default" r:id="rId11"/>
      <w:headerReference w:type="first" r:id="rId12"/>
      <w:footerReference w:type="first" r:id="rId13"/>
      <w:pgSz w:w="12240" w:h="15840" w:code="1"/>
      <w:pgMar w:top="1224" w:right="1080" w:bottom="1080" w:left="1267" w:header="1123" w:footer="4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D7800" w14:textId="77777777" w:rsidR="003C43E9" w:rsidRDefault="003C43E9" w:rsidP="00F07AB9">
      <w:r>
        <w:separator/>
      </w:r>
    </w:p>
  </w:endnote>
  <w:endnote w:type="continuationSeparator" w:id="0">
    <w:p w14:paraId="344B18D9" w14:textId="77777777" w:rsidR="003C43E9" w:rsidRDefault="003C43E9" w:rsidP="00F0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auto"/>
    <w:pitch w:val="variable"/>
    <w:sig w:usb0="20000007" w:usb1="00000001" w:usb2="00000000" w:usb3="00000000" w:csb0="00000193" w:csb1="00000000"/>
  </w:font>
  <w:font w:name="Source Sans Pro Semibold">
    <w:altName w:val="Menlo Regular"/>
    <w:charset w:val="00"/>
    <w:family w:val="auto"/>
    <w:pitch w:val="variable"/>
    <w:sig w:usb0="20000007" w:usb1="00000001" w:usb2="00000000" w:usb3="00000000" w:csb0="00000193"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ACB0E" w14:textId="77777777" w:rsidR="003C43E9" w:rsidRPr="00FF6984" w:rsidRDefault="003C43E9" w:rsidP="00130B00">
    <w:pPr>
      <w:pStyle w:val="Footer"/>
      <w:rPr>
        <w:rFonts w:ascii="Source Sans Pro Semibold" w:hAnsi="Source Sans Pro Semibold"/>
        <w:sz w:val="19"/>
        <w:szCs w:val="19"/>
      </w:rPr>
    </w:pPr>
    <w:r w:rsidRPr="00FF6984">
      <w:rPr>
        <w:rFonts w:ascii="Source Sans Pro Semibold" w:hAnsi="Source Sans Pro Semibold"/>
        <w:sz w:val="19"/>
        <w:szCs w:val="19"/>
      </w:rPr>
      <w:t>Computer Science Department</w:t>
    </w:r>
  </w:p>
  <w:p w14:paraId="6BBC80EB" w14:textId="77777777" w:rsidR="003C43E9" w:rsidRPr="00FF6984" w:rsidRDefault="003C43E9" w:rsidP="00130B00">
    <w:pPr>
      <w:pStyle w:val="Footer"/>
      <w:rPr>
        <w:sz w:val="19"/>
        <w:szCs w:val="19"/>
      </w:rPr>
    </w:pPr>
    <w:r w:rsidRPr="00FF6984">
      <w:rPr>
        <w:sz w:val="19"/>
        <w:szCs w:val="19"/>
      </w:rPr>
      <w:t>353 Serra Mall, 390 Gates Hall, Stanford, CA 94305-</w:t>
    </w:r>
    <w:proofErr w:type="gramStart"/>
    <w:r w:rsidRPr="00FF6984">
      <w:rPr>
        <w:sz w:val="19"/>
        <w:szCs w:val="19"/>
      </w:rPr>
      <w:t>9025  T</w:t>
    </w:r>
    <w:proofErr w:type="gramEnd"/>
    <w:r w:rsidRPr="00FF6984">
      <w:rPr>
        <w:sz w:val="19"/>
        <w:szCs w:val="19"/>
      </w:rPr>
      <w:t xml:space="preserve"> 650.498.8215  </w:t>
    </w:r>
    <w:r w:rsidRPr="00FF6984">
      <w:rPr>
        <w:i/>
        <w:sz w:val="19"/>
        <w:szCs w:val="19"/>
      </w:rPr>
      <w:t>landay@cs.stanford.edu</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F1360" w14:textId="77777777" w:rsidR="003C43E9" w:rsidRPr="00891D28" w:rsidRDefault="003C43E9" w:rsidP="00F07AB9">
    <w:pPr>
      <w:pStyle w:val="Footer"/>
      <w:rPr>
        <w:rFonts w:ascii="Source Sans Pro Semibold" w:hAnsi="Source Sans Pro Semibold"/>
      </w:rPr>
    </w:pPr>
    <w:r>
      <w:rPr>
        <w:rFonts w:ascii="Source Sans Pro Semibold" w:hAnsi="Source Sans Pro Semibold"/>
      </w:rPr>
      <w:t>Computer Science Department</w:t>
    </w:r>
  </w:p>
  <w:p w14:paraId="14C72524" w14:textId="77777777" w:rsidR="003C43E9" w:rsidRPr="004A4A40" w:rsidRDefault="003C43E9" w:rsidP="000B1A63">
    <w:pPr>
      <w:pStyle w:val="Footer"/>
    </w:pPr>
    <w:r>
      <w:t>353 Serra Mall</w:t>
    </w:r>
    <w:r w:rsidRPr="004A4A40">
      <w:t xml:space="preserve">, </w:t>
    </w:r>
    <w:r>
      <w:t>390 Gates Hall</w:t>
    </w:r>
    <w:r w:rsidRPr="004A4A40">
      <w:t>, Stanford, CA 94305-</w:t>
    </w:r>
    <w:proofErr w:type="gramStart"/>
    <w:r>
      <w:t>9025</w:t>
    </w:r>
    <w:r w:rsidRPr="004A4A40">
      <w:t xml:space="preserve">  </w:t>
    </w:r>
    <w:r w:rsidRPr="00F5144D">
      <w:rPr>
        <w:sz w:val="15"/>
        <w:szCs w:val="15"/>
      </w:rPr>
      <w:t>T</w:t>
    </w:r>
    <w:proofErr w:type="gramEnd"/>
    <w:r>
      <w:t xml:space="preserve"> 650.498.8215  </w:t>
    </w:r>
    <w:r w:rsidRPr="004C7C8B">
      <w:rPr>
        <w:i/>
      </w:rPr>
      <w:t>landay@cs.stanford.edu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35FDA" w14:textId="77777777" w:rsidR="003C43E9" w:rsidRDefault="003C43E9" w:rsidP="00F07AB9">
      <w:r>
        <w:separator/>
      </w:r>
    </w:p>
  </w:footnote>
  <w:footnote w:type="continuationSeparator" w:id="0">
    <w:p w14:paraId="02D3CC89" w14:textId="77777777" w:rsidR="003C43E9" w:rsidRDefault="003C43E9" w:rsidP="00F07A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0E8B" w14:textId="77777777" w:rsidR="003C43E9" w:rsidRDefault="003C43E9" w:rsidP="00D6439B">
    <w:pPr>
      <w:pStyle w:val="Header"/>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8B476" w14:textId="77777777" w:rsidR="003C43E9" w:rsidRPr="00FF6984" w:rsidRDefault="003C43E9" w:rsidP="00F07AB9">
    <w:pPr>
      <w:pStyle w:val="Header"/>
      <w:rPr>
        <w:rStyle w:val="sub-departmentChar"/>
        <w:spacing w:val="6"/>
        <w:sz w:val="22"/>
        <w:szCs w:val="22"/>
      </w:rPr>
    </w:pPr>
    <w:r>
      <w:rPr>
        <w:noProof/>
      </w:rPr>
      <w:drawing>
        <wp:anchor distT="0" distB="0" distL="114300" distR="114300" simplePos="0" relativeHeight="251657728" behindDoc="1" locked="0" layoutInCell="1" allowOverlap="1" wp14:anchorId="1476DA08" wp14:editId="2E97141D">
          <wp:simplePos x="0" y="0"/>
          <wp:positionH relativeFrom="column">
            <wp:posOffset>-803275</wp:posOffset>
          </wp:positionH>
          <wp:positionV relativeFrom="paragraph">
            <wp:posOffset>-723900</wp:posOffset>
          </wp:positionV>
          <wp:extent cx="3143885" cy="1097280"/>
          <wp:effectExtent l="0" t="0" r="5715" b="0"/>
          <wp:wrapTight wrapText="bothSides">
            <wp:wrapPolygon edited="0">
              <wp:start x="0" y="0"/>
              <wp:lineTo x="0" y="21000"/>
              <wp:lineTo x="21465" y="21000"/>
              <wp:lineTo x="21465" y="0"/>
              <wp:lineTo x="0" y="0"/>
            </wp:wrapPolygon>
          </wp:wrapTight>
          <wp:docPr id="12" name="Picture 12" descr="SU_SigSealStationery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_SigSealStationery_RGB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885" cy="10972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FF6984">
      <w:rPr>
        <w:rStyle w:val="sub-departmentChar"/>
        <w:spacing w:val="6"/>
        <w:sz w:val="22"/>
        <w:szCs w:val="22"/>
      </w:rPr>
      <w:t xml:space="preserve">james a. landay </w:t>
    </w:r>
    <w:r w:rsidRPr="00FF6984">
      <w:rPr>
        <w:rFonts w:ascii="宋体" w:eastAsia="宋体" w:hAnsi="Times" w:cs="宋体" w:hint="eastAsia"/>
        <w:b/>
        <w:sz w:val="22"/>
      </w:rPr>
      <w:t>刘哲明</w:t>
    </w:r>
  </w:p>
  <w:p w14:paraId="313FF89F" w14:textId="77777777" w:rsidR="003C43E9" w:rsidRPr="00FF6984" w:rsidRDefault="003C43E9" w:rsidP="00F07AB9">
    <w:pPr>
      <w:pStyle w:val="Header"/>
      <w:rPr>
        <w:rStyle w:val="sub-departmentChar"/>
        <w:rFonts w:ascii="Source Sans Pro" w:hAnsi="Source Sans Pro"/>
        <w:caps w:val="0"/>
        <w:spacing w:val="6"/>
        <w:sz w:val="22"/>
        <w:szCs w:val="22"/>
      </w:rPr>
    </w:pPr>
    <w:r w:rsidRPr="00FF6984">
      <w:rPr>
        <w:rStyle w:val="sub-departmentChar"/>
        <w:spacing w:val="6"/>
        <w:sz w:val="22"/>
        <w:szCs w:val="22"/>
      </w:rPr>
      <w:tab/>
    </w:r>
    <w:r w:rsidRPr="00FF6984">
      <w:rPr>
        <w:rStyle w:val="sub-departmentChar"/>
        <w:spacing w:val="6"/>
        <w:sz w:val="22"/>
        <w:szCs w:val="22"/>
      </w:rPr>
      <w:tab/>
    </w:r>
    <w:r w:rsidRPr="00FF6984">
      <w:rPr>
        <w:rStyle w:val="sub-departmentChar"/>
        <w:rFonts w:ascii="Source Sans Pro" w:hAnsi="Source Sans Pro"/>
        <w:caps w:val="0"/>
        <w:spacing w:val="6"/>
        <w:sz w:val="22"/>
        <w:szCs w:val="22"/>
      </w:rPr>
      <w:t>Professor</w:t>
    </w:r>
  </w:p>
  <w:p w14:paraId="7E31B8DC" w14:textId="77777777" w:rsidR="003C43E9" w:rsidRPr="00FF6984" w:rsidRDefault="003C43E9" w:rsidP="00F07AB9">
    <w:pPr>
      <w:pStyle w:val="Header"/>
      <w:rPr>
        <w:rFonts w:ascii="Source Sans Pro" w:hAnsi="Source Sans Pro"/>
        <w:sz w:val="22"/>
      </w:rPr>
    </w:pPr>
    <w:r w:rsidRPr="00FF6984">
      <w:rPr>
        <w:rStyle w:val="sub-departmentChar"/>
        <w:rFonts w:ascii="Source Sans Pro" w:hAnsi="Source Sans Pro"/>
        <w:caps w:val="0"/>
        <w:spacing w:val="6"/>
        <w:sz w:val="22"/>
        <w:szCs w:val="22"/>
      </w:rPr>
      <w:tab/>
    </w:r>
    <w:r w:rsidRPr="00FF6984">
      <w:rPr>
        <w:rStyle w:val="sub-departmentChar"/>
        <w:rFonts w:ascii="Source Sans Pro" w:hAnsi="Source Sans Pro"/>
        <w:caps w:val="0"/>
        <w:spacing w:val="6"/>
        <w:sz w:val="22"/>
        <w:szCs w:val="22"/>
      </w:rPr>
      <w:tab/>
      <w:t>Computer Science Department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E4D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TrueType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C0"/>
    <w:rsid w:val="00021C1D"/>
    <w:rsid w:val="00036D67"/>
    <w:rsid w:val="00041335"/>
    <w:rsid w:val="00052633"/>
    <w:rsid w:val="00065024"/>
    <w:rsid w:val="0007148C"/>
    <w:rsid w:val="0007309A"/>
    <w:rsid w:val="000A6D7D"/>
    <w:rsid w:val="000B0B03"/>
    <w:rsid w:val="000B121F"/>
    <w:rsid w:val="000B160A"/>
    <w:rsid w:val="000B1A63"/>
    <w:rsid w:val="000B4280"/>
    <w:rsid w:val="000C3175"/>
    <w:rsid w:val="000C332F"/>
    <w:rsid w:val="000D41D1"/>
    <w:rsid w:val="000D4E78"/>
    <w:rsid w:val="000E6371"/>
    <w:rsid w:val="000F5EFF"/>
    <w:rsid w:val="001112B5"/>
    <w:rsid w:val="001153E1"/>
    <w:rsid w:val="0011548F"/>
    <w:rsid w:val="001245FD"/>
    <w:rsid w:val="0012785A"/>
    <w:rsid w:val="00130A80"/>
    <w:rsid w:val="00130B00"/>
    <w:rsid w:val="001565C7"/>
    <w:rsid w:val="0016043D"/>
    <w:rsid w:val="00160546"/>
    <w:rsid w:val="00183086"/>
    <w:rsid w:val="00184148"/>
    <w:rsid w:val="00191BD3"/>
    <w:rsid w:val="001A043E"/>
    <w:rsid w:val="001B26BD"/>
    <w:rsid w:val="001C2C53"/>
    <w:rsid w:val="001E07AE"/>
    <w:rsid w:val="001E58DB"/>
    <w:rsid w:val="001E7CD3"/>
    <w:rsid w:val="001F175B"/>
    <w:rsid w:val="001F322D"/>
    <w:rsid w:val="00221799"/>
    <w:rsid w:val="00235E37"/>
    <w:rsid w:val="002406D7"/>
    <w:rsid w:val="00240FB7"/>
    <w:rsid w:val="00242D08"/>
    <w:rsid w:val="00257959"/>
    <w:rsid w:val="00266C34"/>
    <w:rsid w:val="00266EA4"/>
    <w:rsid w:val="00274AB2"/>
    <w:rsid w:val="00274B6A"/>
    <w:rsid w:val="00287B59"/>
    <w:rsid w:val="002A0DA9"/>
    <w:rsid w:val="002A37D3"/>
    <w:rsid w:val="002A405E"/>
    <w:rsid w:val="002B0AB1"/>
    <w:rsid w:val="002B49D1"/>
    <w:rsid w:val="002B7E8F"/>
    <w:rsid w:val="002C38DC"/>
    <w:rsid w:val="002D6AE3"/>
    <w:rsid w:val="002E1BF6"/>
    <w:rsid w:val="002E7D0E"/>
    <w:rsid w:val="002F3273"/>
    <w:rsid w:val="002F4FEF"/>
    <w:rsid w:val="0030266E"/>
    <w:rsid w:val="00306FA5"/>
    <w:rsid w:val="00311887"/>
    <w:rsid w:val="003128E7"/>
    <w:rsid w:val="00313540"/>
    <w:rsid w:val="00316659"/>
    <w:rsid w:val="00324D92"/>
    <w:rsid w:val="00335B60"/>
    <w:rsid w:val="003418F2"/>
    <w:rsid w:val="00350402"/>
    <w:rsid w:val="0036275C"/>
    <w:rsid w:val="00386D0E"/>
    <w:rsid w:val="00390019"/>
    <w:rsid w:val="00391ADB"/>
    <w:rsid w:val="00397041"/>
    <w:rsid w:val="003B16D9"/>
    <w:rsid w:val="003B52A1"/>
    <w:rsid w:val="003B7584"/>
    <w:rsid w:val="003C43E9"/>
    <w:rsid w:val="003D527B"/>
    <w:rsid w:val="003E61EB"/>
    <w:rsid w:val="003F2DFF"/>
    <w:rsid w:val="003F7E70"/>
    <w:rsid w:val="00402B4B"/>
    <w:rsid w:val="00423C84"/>
    <w:rsid w:val="00443A65"/>
    <w:rsid w:val="00450D4C"/>
    <w:rsid w:val="0045539F"/>
    <w:rsid w:val="00456478"/>
    <w:rsid w:val="004666E5"/>
    <w:rsid w:val="0048313F"/>
    <w:rsid w:val="004859BF"/>
    <w:rsid w:val="004A4A40"/>
    <w:rsid w:val="004B480D"/>
    <w:rsid w:val="004B6879"/>
    <w:rsid w:val="004C5078"/>
    <w:rsid w:val="004C66D5"/>
    <w:rsid w:val="004C7C8B"/>
    <w:rsid w:val="004D52E5"/>
    <w:rsid w:val="004D5761"/>
    <w:rsid w:val="004D58DD"/>
    <w:rsid w:val="004E10BD"/>
    <w:rsid w:val="004E1B16"/>
    <w:rsid w:val="004E4C5C"/>
    <w:rsid w:val="004F31E7"/>
    <w:rsid w:val="004F410C"/>
    <w:rsid w:val="004F5B83"/>
    <w:rsid w:val="00501681"/>
    <w:rsid w:val="005076F3"/>
    <w:rsid w:val="00511435"/>
    <w:rsid w:val="00524C0A"/>
    <w:rsid w:val="005277A8"/>
    <w:rsid w:val="00530D74"/>
    <w:rsid w:val="00531617"/>
    <w:rsid w:val="00533852"/>
    <w:rsid w:val="0054001A"/>
    <w:rsid w:val="00551B9C"/>
    <w:rsid w:val="0056663C"/>
    <w:rsid w:val="00587E6C"/>
    <w:rsid w:val="005A4C87"/>
    <w:rsid w:val="005A5205"/>
    <w:rsid w:val="005B50DD"/>
    <w:rsid w:val="005C0370"/>
    <w:rsid w:val="005C0EC6"/>
    <w:rsid w:val="005F7141"/>
    <w:rsid w:val="0060605A"/>
    <w:rsid w:val="00606423"/>
    <w:rsid w:val="00620725"/>
    <w:rsid w:val="00634F0C"/>
    <w:rsid w:val="00670854"/>
    <w:rsid w:val="00671FCF"/>
    <w:rsid w:val="00673B91"/>
    <w:rsid w:val="00677F01"/>
    <w:rsid w:val="006A1C8D"/>
    <w:rsid w:val="006A4E48"/>
    <w:rsid w:val="006B2A11"/>
    <w:rsid w:val="006B3120"/>
    <w:rsid w:val="006F0F18"/>
    <w:rsid w:val="006F112A"/>
    <w:rsid w:val="006F2C29"/>
    <w:rsid w:val="006F427E"/>
    <w:rsid w:val="006F6F9E"/>
    <w:rsid w:val="00704979"/>
    <w:rsid w:val="00705DC0"/>
    <w:rsid w:val="00717BC0"/>
    <w:rsid w:val="00717BF7"/>
    <w:rsid w:val="007432FC"/>
    <w:rsid w:val="00744259"/>
    <w:rsid w:val="0075407B"/>
    <w:rsid w:val="0076023A"/>
    <w:rsid w:val="00761859"/>
    <w:rsid w:val="00772A24"/>
    <w:rsid w:val="00780111"/>
    <w:rsid w:val="0078352C"/>
    <w:rsid w:val="00786A26"/>
    <w:rsid w:val="00787166"/>
    <w:rsid w:val="00790DE6"/>
    <w:rsid w:val="0079169F"/>
    <w:rsid w:val="007959C1"/>
    <w:rsid w:val="007B15FB"/>
    <w:rsid w:val="007C04C0"/>
    <w:rsid w:val="007C5A0C"/>
    <w:rsid w:val="007D158C"/>
    <w:rsid w:val="007E141F"/>
    <w:rsid w:val="007E1A5C"/>
    <w:rsid w:val="007E315E"/>
    <w:rsid w:val="007E5E16"/>
    <w:rsid w:val="007E74C0"/>
    <w:rsid w:val="00822929"/>
    <w:rsid w:val="00836B45"/>
    <w:rsid w:val="008432AE"/>
    <w:rsid w:val="00852A0B"/>
    <w:rsid w:val="00860173"/>
    <w:rsid w:val="00876E95"/>
    <w:rsid w:val="0088061E"/>
    <w:rsid w:val="00891D28"/>
    <w:rsid w:val="008D429B"/>
    <w:rsid w:val="008D5D3D"/>
    <w:rsid w:val="008F3EE8"/>
    <w:rsid w:val="008F4733"/>
    <w:rsid w:val="008F725A"/>
    <w:rsid w:val="009107B5"/>
    <w:rsid w:val="00914B41"/>
    <w:rsid w:val="00955722"/>
    <w:rsid w:val="009674BD"/>
    <w:rsid w:val="0099195E"/>
    <w:rsid w:val="009A619E"/>
    <w:rsid w:val="009B7DCC"/>
    <w:rsid w:val="009D0112"/>
    <w:rsid w:val="009D1E1D"/>
    <w:rsid w:val="009D2A59"/>
    <w:rsid w:val="009D316C"/>
    <w:rsid w:val="009F6920"/>
    <w:rsid w:val="00A04349"/>
    <w:rsid w:val="00A1194F"/>
    <w:rsid w:val="00A27793"/>
    <w:rsid w:val="00A40781"/>
    <w:rsid w:val="00A460F1"/>
    <w:rsid w:val="00A57A2D"/>
    <w:rsid w:val="00A60417"/>
    <w:rsid w:val="00A711F4"/>
    <w:rsid w:val="00A75FBA"/>
    <w:rsid w:val="00A80903"/>
    <w:rsid w:val="00A813AC"/>
    <w:rsid w:val="00A82CB2"/>
    <w:rsid w:val="00A84BDC"/>
    <w:rsid w:val="00A934CF"/>
    <w:rsid w:val="00A94F8F"/>
    <w:rsid w:val="00AA3A2E"/>
    <w:rsid w:val="00AB7D1F"/>
    <w:rsid w:val="00AD4F68"/>
    <w:rsid w:val="00AD4FF2"/>
    <w:rsid w:val="00AE36FC"/>
    <w:rsid w:val="00AF09EE"/>
    <w:rsid w:val="00AF2683"/>
    <w:rsid w:val="00B030DD"/>
    <w:rsid w:val="00B05214"/>
    <w:rsid w:val="00B25411"/>
    <w:rsid w:val="00B36833"/>
    <w:rsid w:val="00B45564"/>
    <w:rsid w:val="00B57A58"/>
    <w:rsid w:val="00B84BF0"/>
    <w:rsid w:val="00B87A14"/>
    <w:rsid w:val="00B87C7C"/>
    <w:rsid w:val="00BA46FE"/>
    <w:rsid w:val="00BB2117"/>
    <w:rsid w:val="00BC001E"/>
    <w:rsid w:val="00BC27C7"/>
    <w:rsid w:val="00BD68ED"/>
    <w:rsid w:val="00BE1BEF"/>
    <w:rsid w:val="00BE4803"/>
    <w:rsid w:val="00BE771A"/>
    <w:rsid w:val="00BF7D46"/>
    <w:rsid w:val="00C00C35"/>
    <w:rsid w:val="00C344FE"/>
    <w:rsid w:val="00C3471F"/>
    <w:rsid w:val="00C53B4F"/>
    <w:rsid w:val="00C57318"/>
    <w:rsid w:val="00C6484E"/>
    <w:rsid w:val="00C6581E"/>
    <w:rsid w:val="00C7050B"/>
    <w:rsid w:val="00C72C11"/>
    <w:rsid w:val="00CC17FD"/>
    <w:rsid w:val="00CD2FC1"/>
    <w:rsid w:val="00CD3069"/>
    <w:rsid w:val="00CE4574"/>
    <w:rsid w:val="00CF2814"/>
    <w:rsid w:val="00CF4452"/>
    <w:rsid w:val="00CF7147"/>
    <w:rsid w:val="00D00501"/>
    <w:rsid w:val="00D016D1"/>
    <w:rsid w:val="00D16209"/>
    <w:rsid w:val="00D26A22"/>
    <w:rsid w:val="00D26D47"/>
    <w:rsid w:val="00D3293C"/>
    <w:rsid w:val="00D35B2C"/>
    <w:rsid w:val="00D53159"/>
    <w:rsid w:val="00D5540E"/>
    <w:rsid w:val="00D62979"/>
    <w:rsid w:val="00D62E43"/>
    <w:rsid w:val="00D6439B"/>
    <w:rsid w:val="00D72B68"/>
    <w:rsid w:val="00D82420"/>
    <w:rsid w:val="00D960C6"/>
    <w:rsid w:val="00DA0D19"/>
    <w:rsid w:val="00DA235B"/>
    <w:rsid w:val="00DA2822"/>
    <w:rsid w:val="00DA71BD"/>
    <w:rsid w:val="00DB10F8"/>
    <w:rsid w:val="00DB54DD"/>
    <w:rsid w:val="00DC7D48"/>
    <w:rsid w:val="00DD2FD5"/>
    <w:rsid w:val="00DD7DD7"/>
    <w:rsid w:val="00DE191D"/>
    <w:rsid w:val="00DF0EAF"/>
    <w:rsid w:val="00DF4B36"/>
    <w:rsid w:val="00E22AD7"/>
    <w:rsid w:val="00E25119"/>
    <w:rsid w:val="00E2681D"/>
    <w:rsid w:val="00E52298"/>
    <w:rsid w:val="00E56BF4"/>
    <w:rsid w:val="00E6267F"/>
    <w:rsid w:val="00E63D26"/>
    <w:rsid w:val="00E71AAD"/>
    <w:rsid w:val="00E732E9"/>
    <w:rsid w:val="00E91233"/>
    <w:rsid w:val="00EA0618"/>
    <w:rsid w:val="00EA06D3"/>
    <w:rsid w:val="00EA3914"/>
    <w:rsid w:val="00EA4688"/>
    <w:rsid w:val="00EC45A8"/>
    <w:rsid w:val="00EC76EF"/>
    <w:rsid w:val="00ED018C"/>
    <w:rsid w:val="00EE7011"/>
    <w:rsid w:val="00EF1E40"/>
    <w:rsid w:val="00EF7C52"/>
    <w:rsid w:val="00F07AB9"/>
    <w:rsid w:val="00F235D4"/>
    <w:rsid w:val="00F255EE"/>
    <w:rsid w:val="00F451AF"/>
    <w:rsid w:val="00F47659"/>
    <w:rsid w:val="00F5144D"/>
    <w:rsid w:val="00F54D83"/>
    <w:rsid w:val="00F55AB6"/>
    <w:rsid w:val="00F57681"/>
    <w:rsid w:val="00F621B1"/>
    <w:rsid w:val="00F65E01"/>
    <w:rsid w:val="00F66F1B"/>
    <w:rsid w:val="00F73445"/>
    <w:rsid w:val="00F7743C"/>
    <w:rsid w:val="00F82AAD"/>
    <w:rsid w:val="00F93009"/>
    <w:rsid w:val="00FA41F1"/>
    <w:rsid w:val="00FA477D"/>
    <w:rsid w:val="00FB0952"/>
    <w:rsid w:val="00FB4018"/>
    <w:rsid w:val="00FC57AE"/>
    <w:rsid w:val="00FD269A"/>
    <w:rsid w:val="00FD62D8"/>
    <w:rsid w:val="00FD75CF"/>
    <w:rsid w:val="00FE335E"/>
    <w:rsid w:val="00FF6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7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AB9"/>
    <w:pPr>
      <w:spacing w:line="276" w:lineRule="auto"/>
      <w:ind w:left="36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styleId="BalloonText">
    <w:name w:val="Balloon Text"/>
    <w:basedOn w:val="Normal"/>
    <w:link w:val="BalloonTextChar"/>
    <w:uiPriority w:val="99"/>
    <w:semiHidden/>
    <w:unhideWhenUsed/>
    <w:rsid w:val="00F5144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5144D"/>
    <w:rPr>
      <w:rFonts w:ascii="Tahoma" w:hAnsi="Tahoma" w:cs="Tahoma"/>
      <w:sz w:val="16"/>
      <w:szCs w:val="16"/>
    </w:rPr>
  </w:style>
  <w:style w:type="character" w:styleId="Hyperlink">
    <w:name w:val="Hyperlink"/>
    <w:basedOn w:val="DefaultParagraphFont"/>
    <w:rsid w:val="00551B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AB9"/>
    <w:pPr>
      <w:spacing w:line="276" w:lineRule="auto"/>
      <w:ind w:left="36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styleId="BalloonText">
    <w:name w:val="Balloon Text"/>
    <w:basedOn w:val="Normal"/>
    <w:link w:val="BalloonTextChar"/>
    <w:uiPriority w:val="99"/>
    <w:semiHidden/>
    <w:unhideWhenUsed/>
    <w:rsid w:val="00F5144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5144D"/>
    <w:rPr>
      <w:rFonts w:ascii="Tahoma" w:hAnsi="Tahoma" w:cs="Tahoma"/>
      <w:sz w:val="16"/>
      <w:szCs w:val="16"/>
    </w:rPr>
  </w:style>
  <w:style w:type="character" w:styleId="Hyperlink">
    <w:name w:val="Hyperlink"/>
    <w:basedOn w:val="DefaultParagraphFont"/>
    <w:rsid w:val="00551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nday:Library:Application%20Support:Microsoft:Office:User%20Templates:My%20Templates:stanford-letterhead-james%20land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0C016-3EBB-7445-988F-371A4449D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stanford-letterhead-james landay.dotx</Template>
  <TotalTime>0</TotalTime>
  <Pages>2</Pages>
  <Words>563</Words>
  <Characters>3214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Links>
    <vt:vector size="6" baseType="variant">
      <vt:variant>
        <vt:i4>3735639</vt:i4>
      </vt:variant>
      <vt:variant>
        <vt:i4>-1</vt:i4>
      </vt:variant>
      <vt:variant>
        <vt:i4>2060</vt:i4>
      </vt:variant>
      <vt:variant>
        <vt:i4>1</vt:i4>
      </vt:variant>
      <vt:variant>
        <vt:lpwstr>SU_SigSealStationery_RGB_2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Landay</dc:creator>
  <cp:keywords/>
  <cp:lastModifiedBy>Lydia Chilton</cp:lastModifiedBy>
  <cp:revision>2</cp:revision>
  <cp:lastPrinted>2015-03-22T23:44:00Z</cp:lastPrinted>
  <dcterms:created xsi:type="dcterms:W3CDTF">2015-03-23T20:03:00Z</dcterms:created>
  <dcterms:modified xsi:type="dcterms:W3CDTF">2015-03-23T20:03:00Z</dcterms:modified>
</cp:coreProperties>
</file>